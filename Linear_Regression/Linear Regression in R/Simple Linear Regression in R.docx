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8B54CF" w:rsidRDefault="00910596">
              <w:pPr>
                <w:pStyle w:val="Publishwithline"/>
              </w:pPr>
              <w:r>
                <w:t>Linear Regression in R</w:t>
              </w:r>
            </w:p>
          </w:sdtContent>
        </w:sdt>
        <w:p w:rsidR="008B54CF" w:rsidRDefault="008B54CF">
          <w:pPr>
            <w:pStyle w:val="underline"/>
          </w:pPr>
        </w:p>
        <w:p w:rsidR="008B54CF" w:rsidRDefault="00344607">
          <w:pPr>
            <w:pStyle w:val="PadderBetweenControlandBody"/>
          </w:pPr>
        </w:p>
      </w:sdtContent>
    </w:sdt>
    <w:p w:rsidR="008B54CF" w:rsidRDefault="00910596">
      <w:r w:rsidRPr="00910596">
        <w:t xml:space="preserve">Linear Regression is a very simple approach for supervised learning. It is a useful tool for predicting a quantitative response and most widely statistical learning method. </w:t>
      </w:r>
      <w:proofErr w:type="gramStart"/>
      <w:r w:rsidRPr="00910596">
        <w:t>linear</w:t>
      </w:r>
      <w:proofErr w:type="gramEnd"/>
      <w:r w:rsidRPr="00910596">
        <w:t xml:space="preserve"> regression is important because many fancy statistical learning approaches can be seen as generalizations or extensions of linear regression.</w:t>
      </w:r>
    </w:p>
    <w:p w:rsidR="00910596" w:rsidRDefault="00910596">
      <w:r w:rsidRPr="00910596">
        <w:t>In this blog I will work on Boston dataset which is a default dataset in R package 'MASS'. Dataset includes 13 explanatory variables and a response variable and contains 506 rows and 14 columns.</w:t>
      </w:r>
    </w:p>
    <w:p w:rsidR="00A0287D" w:rsidRDefault="00A0287D">
      <w:r>
        <w:t>Here are a few important questions that we might seek to address:</w:t>
      </w:r>
    </w:p>
    <w:p w:rsidR="00A0287D" w:rsidRDefault="00A0287D" w:rsidP="00A0287D">
      <w:pPr>
        <w:pStyle w:val="ListParagraph"/>
        <w:numPr>
          <w:ilvl w:val="0"/>
          <w:numId w:val="1"/>
        </w:numPr>
      </w:pPr>
      <w:r>
        <w:t>Is th</w:t>
      </w:r>
      <w:r w:rsidR="00FE5771">
        <w:t>ere a relationship between explanatory variables and a response variable</w:t>
      </w:r>
      <w:r>
        <w:t>?</w:t>
      </w:r>
    </w:p>
    <w:p w:rsidR="002766FC" w:rsidRDefault="002766FC" w:rsidP="002766FC">
      <w:r>
        <w:t>Our first goal should be to determine whether the data provide evidence of an association between explanatory variable and response variable</w:t>
      </w:r>
      <w:r w:rsidR="00A94396">
        <w:t>. If the evidence is week then one might argue that this variable is statistically insignificant.</w:t>
      </w:r>
    </w:p>
    <w:p w:rsidR="00A0287D" w:rsidRDefault="00A0287D" w:rsidP="00A0287D">
      <w:pPr>
        <w:pStyle w:val="ListParagraph"/>
        <w:numPr>
          <w:ilvl w:val="0"/>
          <w:numId w:val="1"/>
        </w:numPr>
      </w:pPr>
      <w:r>
        <w:t>How strong i</w:t>
      </w:r>
      <w:r w:rsidR="00FE5771">
        <w:t>s the relationship between explanatory variables</w:t>
      </w:r>
      <w:r>
        <w:t xml:space="preserve"> and </w:t>
      </w:r>
      <w:r w:rsidR="00660095">
        <w:t>the</w:t>
      </w:r>
      <w:r w:rsidR="00FE5771">
        <w:t xml:space="preserve"> response variable</w:t>
      </w:r>
      <w:r>
        <w:t>?</w:t>
      </w:r>
    </w:p>
    <w:p w:rsidR="00A94396" w:rsidRDefault="000303B6" w:rsidP="00A94396">
      <w:r>
        <w:t>Assuming that there is a relationship between explanatory variables and a response variable. We would like to show the strength of this relationship. In other words, given a certain values of explanatory variables,</w:t>
      </w:r>
      <w:r w:rsidR="00610C6A">
        <w:t xml:space="preserve"> </w:t>
      </w:r>
      <w:r>
        <w:t xml:space="preserve">can </w:t>
      </w:r>
      <w:r w:rsidR="00610C6A">
        <w:t xml:space="preserve">we predict </w:t>
      </w:r>
      <w:r w:rsidR="00003AD2">
        <w:t>the response (</w:t>
      </w:r>
      <w:proofErr w:type="spellStart"/>
      <w:r w:rsidR="00003AD2">
        <w:t>medv</w:t>
      </w:r>
      <w:proofErr w:type="spellEnd"/>
      <w:r w:rsidR="00610C6A">
        <w:t xml:space="preserve">) with a high level of </w:t>
      </w:r>
      <w:proofErr w:type="gramStart"/>
      <w:r w:rsidR="00610C6A">
        <w:t>accuracy.</w:t>
      </w:r>
      <w:proofErr w:type="gramEnd"/>
    </w:p>
    <w:p w:rsidR="00A0287D" w:rsidRDefault="00A0287D" w:rsidP="00A0287D">
      <w:pPr>
        <w:pStyle w:val="ListParagraph"/>
        <w:numPr>
          <w:ilvl w:val="0"/>
          <w:numId w:val="1"/>
        </w:numPr>
      </w:pPr>
      <w:r>
        <w:t xml:space="preserve">Which </w:t>
      </w:r>
      <w:r w:rsidR="00FE5771">
        <w:t>explanatory variable contribute to Response variable</w:t>
      </w:r>
      <w:r w:rsidR="00660095">
        <w:t xml:space="preserve"> </w:t>
      </w:r>
      <w:r w:rsidR="00FE5771">
        <w:t>(</w:t>
      </w:r>
      <w:proofErr w:type="spellStart"/>
      <w:r w:rsidR="00FE5771">
        <w:t>medv</w:t>
      </w:r>
      <w:proofErr w:type="spellEnd"/>
      <w:r w:rsidR="00FE5771">
        <w:t>)?</w:t>
      </w:r>
    </w:p>
    <w:p w:rsidR="000303B6" w:rsidRDefault="00610C6A" w:rsidP="000303B6">
      <w:r>
        <w:t>Do all the explanat</w:t>
      </w:r>
      <w:r w:rsidR="00660095">
        <w:t xml:space="preserve">ory variables contributes to the response variable </w:t>
      </w:r>
      <w:r>
        <w:t>(</w:t>
      </w:r>
      <w:proofErr w:type="spellStart"/>
      <w:r>
        <w:t>med</w:t>
      </w:r>
      <w:r w:rsidR="00660095">
        <w:t>v</w:t>
      </w:r>
      <w:proofErr w:type="spellEnd"/>
      <w:r>
        <w:t>), or do just one or two o</w:t>
      </w:r>
      <w:r w:rsidR="00660095">
        <w:t>f the media contribute? To answer this question, we must find a way to separate out the individual effects of each explanatory variable.</w:t>
      </w:r>
    </w:p>
    <w:p w:rsidR="00FE5771" w:rsidRDefault="00FE5771" w:rsidP="00A0287D">
      <w:pPr>
        <w:pStyle w:val="ListParagraph"/>
        <w:numPr>
          <w:ilvl w:val="0"/>
          <w:numId w:val="1"/>
        </w:numPr>
      </w:pPr>
      <w:r>
        <w:t>How accurately can we estimate the effect of each explanatory variable on Response variable?</w:t>
      </w:r>
    </w:p>
    <w:p w:rsidR="00D62D63" w:rsidRDefault="00D62D63" w:rsidP="00D62D63">
      <w:r>
        <w:t xml:space="preserve">For every </w:t>
      </w:r>
      <w:r w:rsidR="005D6772">
        <w:t>explanatory variable, what is the individual effect of these variable on response variable and how accurately can we predict the effect of increase?</w:t>
      </w:r>
    </w:p>
    <w:p w:rsidR="00FE5771" w:rsidRDefault="00FE5771" w:rsidP="00A0287D">
      <w:pPr>
        <w:pStyle w:val="ListParagraph"/>
        <w:numPr>
          <w:ilvl w:val="0"/>
          <w:numId w:val="1"/>
        </w:numPr>
      </w:pPr>
      <w:r>
        <w:t>How accur</w:t>
      </w:r>
      <w:r w:rsidR="005D6772">
        <w:t xml:space="preserve">ately can we predict future Response </w:t>
      </w:r>
      <w:r>
        <w:t>(</w:t>
      </w:r>
      <w:proofErr w:type="spellStart"/>
      <w:r w:rsidR="005D6772">
        <w:t>medv</w:t>
      </w:r>
      <w:proofErr w:type="spellEnd"/>
      <w:r>
        <w:t>)?</w:t>
      </w:r>
    </w:p>
    <w:p w:rsidR="004E0036" w:rsidRDefault="004E0036" w:rsidP="004E0036">
      <w:r>
        <w:t xml:space="preserve">For </w:t>
      </w:r>
      <w:r w:rsidR="00D62D63">
        <w:t>any given values of predictors, we can predict fut</w:t>
      </w:r>
      <w:r w:rsidR="005D6772">
        <w:t xml:space="preserve">ure values for </w:t>
      </w:r>
      <w:r w:rsidR="00D62D63">
        <w:t>Response variable</w:t>
      </w:r>
      <w:r w:rsidR="005D6772">
        <w:t xml:space="preserve"> (</w:t>
      </w:r>
      <w:proofErr w:type="spellStart"/>
      <w:r w:rsidR="005D6772">
        <w:t>medv</w:t>
      </w:r>
      <w:proofErr w:type="spellEnd"/>
      <w:r w:rsidR="005D6772">
        <w:t>)</w:t>
      </w:r>
      <w:r w:rsidR="00D62D63">
        <w:t xml:space="preserve">. </w:t>
      </w:r>
    </w:p>
    <w:p w:rsidR="00FE5771" w:rsidRDefault="00FE5771" w:rsidP="00A0287D">
      <w:pPr>
        <w:pStyle w:val="ListParagraph"/>
        <w:numPr>
          <w:ilvl w:val="0"/>
          <w:numId w:val="1"/>
        </w:numPr>
      </w:pPr>
      <w:r>
        <w:t>Is the relationship linear?</w:t>
      </w:r>
    </w:p>
    <w:p w:rsidR="00A0287D" w:rsidRDefault="00A94396" w:rsidP="00A0287D">
      <w:r>
        <w:t>If there is approximately a straight-line relationship between explanatory variable and</w:t>
      </w:r>
      <w:r w:rsidR="004E0036">
        <w:t xml:space="preserve"> a</w:t>
      </w:r>
      <w:r>
        <w:t xml:space="preserve"> response variable</w:t>
      </w:r>
      <w:r w:rsidR="004E0036">
        <w:t xml:space="preserve">, then linear regression is an appropriate tool. If not, then it may still be possible to transform the predictors or the response so that linear regression can be used. </w:t>
      </w:r>
    </w:p>
    <w:p w:rsidR="00DB07BC" w:rsidRPr="00DB07BC" w:rsidRDefault="00DB07BC">
      <w:pPr>
        <w:rPr>
          <w:b/>
        </w:rPr>
      </w:pPr>
      <w:r w:rsidRPr="00DB07BC">
        <w:rPr>
          <w:b/>
        </w:rPr>
        <w:t>Simple linear regression in R</w:t>
      </w:r>
    </w:p>
    <w:p w:rsidR="00D91D1A" w:rsidRDefault="00D91D1A">
      <w:r>
        <w:t>#install desired packages</w:t>
      </w:r>
    </w:p>
    <w:p w:rsidR="00D91D1A" w:rsidRDefault="00D91D1A" w:rsidP="00D91D1A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"MASS")</w:t>
      </w:r>
    </w:p>
    <w:p w:rsidR="00D91D1A" w:rsidRDefault="00D91D1A" w:rsidP="00D91D1A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"ISLR")</w:t>
      </w:r>
    </w:p>
    <w:p w:rsidR="00D91D1A" w:rsidRDefault="00D91D1A" w:rsidP="00D91D1A">
      <w:r>
        <w:t>#call the desired packages</w:t>
      </w:r>
    </w:p>
    <w:p w:rsidR="00D91D1A" w:rsidRDefault="00D91D1A" w:rsidP="00D91D1A">
      <w:proofErr w:type="gramStart"/>
      <w:r w:rsidRPr="00D91D1A">
        <w:t>library(</w:t>
      </w:r>
      <w:proofErr w:type="gramEnd"/>
      <w:r w:rsidRPr="00D91D1A">
        <w:t>MASS)</w:t>
      </w:r>
    </w:p>
    <w:p w:rsidR="00D91D1A" w:rsidRDefault="00D91D1A" w:rsidP="00D91D1A">
      <w:proofErr w:type="gramStart"/>
      <w:r w:rsidRPr="00D91D1A">
        <w:t>library(</w:t>
      </w:r>
      <w:proofErr w:type="gramEnd"/>
      <w:r w:rsidRPr="00D91D1A">
        <w:t>ISLR)</w:t>
      </w:r>
    </w:p>
    <w:p w:rsidR="00910596" w:rsidRDefault="00910596">
      <w:r>
        <w:t>#Reading Boston Dataset in R</w:t>
      </w:r>
    </w:p>
    <w:p w:rsidR="00910596" w:rsidRDefault="00D91D1A">
      <w:proofErr w:type="gramStart"/>
      <w:r w:rsidRPr="00D91D1A">
        <w:t>data(</w:t>
      </w:r>
      <w:proofErr w:type="gramEnd"/>
      <w:r w:rsidRPr="00D91D1A">
        <w:t>Boston)</w:t>
      </w:r>
    </w:p>
    <w:p w:rsidR="00E65B09" w:rsidRDefault="00E65B09">
      <w:r>
        <w:t>#Dimension of Dataset Boston</w:t>
      </w:r>
    </w:p>
    <w:p w:rsidR="00E65B09" w:rsidRDefault="00E65B09">
      <w:proofErr w:type="gramStart"/>
      <w:r w:rsidRPr="00E65B09">
        <w:t>dim(</w:t>
      </w:r>
      <w:proofErr w:type="gramEnd"/>
      <w:r w:rsidRPr="00E65B09">
        <w:t>Boston)</w:t>
      </w:r>
    </w:p>
    <w:p w:rsidR="00E65B09" w:rsidRDefault="00E65B09">
      <w:r>
        <w:t>#names of the variables in the dataset Boston</w:t>
      </w:r>
    </w:p>
    <w:p w:rsidR="00D91D1A" w:rsidRDefault="00D91D1A">
      <w:proofErr w:type="gramStart"/>
      <w:r w:rsidRPr="00D91D1A">
        <w:t>names(</w:t>
      </w:r>
      <w:proofErr w:type="gramEnd"/>
      <w:r w:rsidRPr="00D91D1A">
        <w:t>Boston)</w:t>
      </w:r>
    </w:p>
    <w:p w:rsidR="00F675B7" w:rsidRDefault="00F675B7">
      <w:r>
        <w:rPr>
          <w:noProof/>
        </w:rPr>
        <w:drawing>
          <wp:inline distT="0" distB="0" distL="0" distR="0">
            <wp:extent cx="4457700" cy="1095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m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31" cy="109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09" w:rsidRDefault="0041282D">
      <w:r>
        <w:t>#</w:t>
      </w:r>
      <w:r w:rsidRPr="0041282D"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To</w:t>
      </w:r>
      <w:proofErr w:type="gram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learn more about the definition of each variable, type the below code in your R console,</w:t>
      </w:r>
    </w:p>
    <w:p w:rsidR="00D91D1A" w:rsidRDefault="00D91D1A">
      <w:proofErr w:type="gramStart"/>
      <w:r w:rsidRPr="00D91D1A">
        <w:t>?Boston</w:t>
      </w:r>
      <w:proofErr w:type="gramEnd"/>
      <w:r w:rsidR="0041282D">
        <w:t xml:space="preserve"> or help(Boston)</w:t>
      </w:r>
    </w:p>
    <w:p w:rsidR="0041282D" w:rsidRDefault="0041282D">
      <w:r>
        <w:t>#to view the dataset Boston</w:t>
      </w:r>
    </w:p>
    <w:p w:rsidR="00D91D1A" w:rsidRDefault="00D91D1A">
      <w:proofErr w:type="gramStart"/>
      <w:r w:rsidRPr="00D91D1A">
        <w:t>View(</w:t>
      </w:r>
      <w:proofErr w:type="gramEnd"/>
      <w:r w:rsidRPr="00D91D1A">
        <w:t>Boston)</w:t>
      </w:r>
    </w:p>
    <w:p w:rsidR="0041282D" w:rsidRDefault="0041282D"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#</w:t>
      </w:r>
      <w:proofErr w:type="gram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Before</w:t>
      </w:r>
      <w:proofErr w:type="gram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starting with the analysis, it is often useful to understand the data by visualizing it. For this dataset, we can use a scatter plot to visualize the data, since it has only two properties to plot (</w:t>
      </w: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medv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lstat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). Many other problems that we encounter in real life are multi-dimensional and can’t be plotted on a 2-d plot.</w:t>
      </w:r>
    </w:p>
    <w:p w:rsidR="00D91D1A" w:rsidRDefault="001072C8">
      <w:proofErr w:type="gramStart"/>
      <w:r w:rsidRPr="001072C8">
        <w:t>plot(</w:t>
      </w:r>
      <w:proofErr w:type="spellStart"/>
      <w:proofErr w:type="gramEnd"/>
      <w:r w:rsidRPr="001072C8">
        <w:t>medv~lstat</w:t>
      </w:r>
      <w:proofErr w:type="spellEnd"/>
      <w:r w:rsidRPr="001072C8">
        <w:t>, main = "Boston", data = Boston)</w:t>
      </w:r>
    </w:p>
    <w:p w:rsidR="001072C8" w:rsidRDefault="001072C8">
      <w:r>
        <w:rPr>
          <w:noProof/>
        </w:rPr>
        <w:drawing>
          <wp:inline distT="0" distB="0" distL="0" distR="0">
            <wp:extent cx="382905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ear regression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C8" w:rsidRDefault="001072C8" w:rsidP="001072C8">
      <w:r>
        <w:t>#</w:t>
      </w:r>
      <w:proofErr w:type="spellStart"/>
      <w:r>
        <w:t>response~predictor</w:t>
      </w:r>
      <w:proofErr w:type="spellEnd"/>
      <w:r>
        <w:t xml:space="preserve"> (response is </w:t>
      </w:r>
      <w:proofErr w:type="spellStart"/>
      <w:r>
        <w:t>modeled</w:t>
      </w:r>
      <w:proofErr w:type="spellEnd"/>
      <w:r>
        <w:t xml:space="preserve"> as predictor)</w:t>
      </w:r>
    </w:p>
    <w:p w:rsidR="001072C8" w:rsidRDefault="001072C8" w:rsidP="001072C8">
      <w:proofErr w:type="spellStart"/>
      <w:r>
        <w:t>Basemodel</w:t>
      </w:r>
      <w:proofErr w:type="spellEnd"/>
      <w:r>
        <w:t xml:space="preserve"> &lt;- </w:t>
      </w:r>
      <w:proofErr w:type="gramStart"/>
      <w:r>
        <w:t>lm(</w:t>
      </w:r>
      <w:proofErr w:type="spellStart"/>
      <w:proofErr w:type="gramEnd"/>
      <w:r>
        <w:t>medv~lstat</w:t>
      </w:r>
      <w:proofErr w:type="spellEnd"/>
      <w:r>
        <w:t>, Boston)</w:t>
      </w:r>
    </w:p>
    <w:p w:rsidR="001072C8" w:rsidRDefault="00196FD3" w:rsidP="001072C8">
      <w:proofErr w:type="spellStart"/>
      <w:r>
        <w:t>B</w:t>
      </w:r>
      <w:r w:rsidR="001072C8">
        <w:t>asemodel</w:t>
      </w:r>
      <w:proofErr w:type="spellEnd"/>
    </w:p>
    <w:p w:rsidR="00196FD3" w:rsidRDefault="00196FD3" w:rsidP="001072C8">
      <w:r>
        <w:rPr>
          <w:noProof/>
        </w:rPr>
        <w:drawing>
          <wp:inline distT="0" distB="0" distL="0" distR="0">
            <wp:extent cx="6258798" cy="200052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semod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C8" w:rsidRDefault="001072C8" w:rsidP="001072C8">
      <w:proofErr w:type="gramStart"/>
      <w:r>
        <w:t>summary(</w:t>
      </w:r>
      <w:proofErr w:type="spellStart"/>
      <w:proofErr w:type="gramEnd"/>
      <w:r>
        <w:t>basemodel</w:t>
      </w:r>
      <w:proofErr w:type="spellEnd"/>
      <w:r>
        <w:t>)</w:t>
      </w:r>
    </w:p>
    <w:p w:rsidR="00010B4C" w:rsidRDefault="00010B4C" w:rsidP="001072C8">
      <w:r>
        <w:t xml:space="preserve">#summary function will let us know </w:t>
      </w:r>
      <w:r w:rsidR="00622496">
        <w:t xml:space="preserve">the </w:t>
      </w:r>
      <w:r w:rsidR="007E2109">
        <w:t xml:space="preserve">descriptive </w:t>
      </w:r>
      <w:r>
        <w:t>statistic like minimum, quartiles</w:t>
      </w:r>
      <w:r w:rsidR="00622496">
        <w:t xml:space="preserve">, median </w:t>
      </w:r>
      <w:r w:rsidR="007E2109">
        <w:t xml:space="preserve">value </w:t>
      </w:r>
      <w:r w:rsidR="00622496">
        <w:t>etc.</w:t>
      </w:r>
    </w:p>
    <w:p w:rsidR="001072C8" w:rsidRDefault="00196FD3" w:rsidP="001072C8">
      <w:r>
        <w:rPr>
          <w:noProof/>
        </w:rPr>
        <w:drawing>
          <wp:inline distT="0" distB="0" distL="0" distR="0">
            <wp:extent cx="6277851" cy="400105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mma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C8" w:rsidRDefault="001072C8" w:rsidP="001072C8">
      <w:r>
        <w:t xml:space="preserve">#add a line to the fit </w:t>
      </w:r>
    </w:p>
    <w:p w:rsidR="001072C8" w:rsidRDefault="00E912BE" w:rsidP="001072C8">
      <w:proofErr w:type="spellStart"/>
      <w:proofErr w:type="gramStart"/>
      <w:r>
        <w:t>abline</w:t>
      </w:r>
      <w:proofErr w:type="spellEnd"/>
      <w:r>
        <w:t>(</w:t>
      </w:r>
      <w:proofErr w:type="spellStart"/>
      <w:proofErr w:type="gramEnd"/>
      <w:r>
        <w:t>basemodel</w:t>
      </w:r>
      <w:r w:rsidR="001072C8">
        <w:t>,col</w:t>
      </w:r>
      <w:proofErr w:type="spellEnd"/>
      <w:r w:rsidR="001072C8">
        <w:t>="red")</w:t>
      </w:r>
    </w:p>
    <w:p w:rsidR="00F675B7" w:rsidRDefault="00F675B7" w:rsidP="001072C8">
      <w:r>
        <w:rPr>
          <w:noProof/>
        </w:rPr>
        <w:drawing>
          <wp:inline distT="0" distB="0" distL="0" distR="0">
            <wp:extent cx="655320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C8" w:rsidRDefault="001072C8" w:rsidP="001072C8">
      <w:r>
        <w:t>#see the components of fit</w:t>
      </w:r>
    </w:p>
    <w:p w:rsidR="001072C8" w:rsidRDefault="001072C8" w:rsidP="001072C8">
      <w:r>
        <w:t>#ac</w:t>
      </w:r>
      <w:r w:rsidR="00F675B7">
        <w:t>cess any one of these like "</w:t>
      </w:r>
      <w:proofErr w:type="spellStart"/>
      <w:r w:rsidR="00F675B7">
        <w:t>basemodel</w:t>
      </w:r>
      <w:r>
        <w:t>$coefficients</w:t>
      </w:r>
      <w:proofErr w:type="spellEnd"/>
      <w:r>
        <w:t>" etc.</w:t>
      </w:r>
    </w:p>
    <w:p w:rsidR="001072C8" w:rsidRDefault="001072C8" w:rsidP="001072C8">
      <w:proofErr w:type="gramStart"/>
      <w:r>
        <w:t>names(</w:t>
      </w:r>
      <w:proofErr w:type="spellStart"/>
      <w:proofErr w:type="gramEnd"/>
      <w:r>
        <w:t>basemodel</w:t>
      </w:r>
      <w:proofErr w:type="spellEnd"/>
      <w:r>
        <w:t>)</w:t>
      </w:r>
    </w:p>
    <w:p w:rsidR="001072C8" w:rsidRDefault="00196FD3" w:rsidP="001072C8">
      <w:r>
        <w:rPr>
          <w:noProof/>
        </w:rPr>
        <w:drawing>
          <wp:inline distT="0" distB="0" distL="0" distR="0">
            <wp:extent cx="6277851" cy="1190791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a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C8" w:rsidRDefault="001072C8" w:rsidP="001072C8"/>
    <w:p w:rsidR="001072C8" w:rsidRDefault="001072C8" w:rsidP="001072C8">
      <w:proofErr w:type="spellStart"/>
      <w:proofErr w:type="gramStart"/>
      <w:r>
        <w:t>basemodel$</w:t>
      </w:r>
      <w:proofErr w:type="gramEnd"/>
      <w:r>
        <w:t>coefficients</w:t>
      </w:r>
      <w:proofErr w:type="spellEnd"/>
    </w:p>
    <w:p w:rsidR="001072C8" w:rsidRDefault="00196FD3" w:rsidP="001072C8">
      <w:r>
        <w:rPr>
          <w:noProof/>
        </w:rPr>
        <w:drawing>
          <wp:inline distT="0" distB="0" distL="0" distR="0">
            <wp:extent cx="3705742" cy="8002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E5" w:rsidRDefault="00373CE5" w:rsidP="001072C8">
      <w:r>
        <w:t>The intercept value is the value at which the straight line cuts the y-axis.</w:t>
      </w:r>
    </w:p>
    <w:p w:rsidR="001072C8" w:rsidRDefault="001072C8" w:rsidP="001072C8">
      <w:r>
        <w:t>#95% confidence interval</w:t>
      </w:r>
    </w:p>
    <w:p w:rsidR="001072C8" w:rsidRDefault="001072C8" w:rsidP="001072C8">
      <w:proofErr w:type="spellStart"/>
      <w:proofErr w:type="gramStart"/>
      <w:r>
        <w:t>confint</w:t>
      </w:r>
      <w:proofErr w:type="spellEnd"/>
      <w:r>
        <w:t>(</w:t>
      </w:r>
      <w:proofErr w:type="spellStart"/>
      <w:proofErr w:type="gramEnd"/>
      <w:r>
        <w:t>basemodel</w:t>
      </w:r>
      <w:proofErr w:type="spellEnd"/>
      <w:r>
        <w:t>)</w:t>
      </w:r>
    </w:p>
    <w:p w:rsidR="001072C8" w:rsidRDefault="00196FD3" w:rsidP="001072C8">
      <w:r>
        <w:rPr>
          <w:noProof/>
        </w:rPr>
        <w:drawing>
          <wp:inline distT="0" distB="0" distL="0" distR="0">
            <wp:extent cx="3600953" cy="10097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C8" w:rsidRPr="003C7C3D" w:rsidRDefault="001072C8" w:rsidP="001072C8">
      <w:pPr>
        <w:rPr>
          <w:color w:val="FF0000"/>
        </w:rPr>
      </w:pPr>
      <w:r>
        <w:t xml:space="preserve">#predict </w:t>
      </w:r>
      <w:proofErr w:type="spellStart"/>
      <w:r>
        <w:t>medv</w:t>
      </w:r>
      <w:proofErr w:type="spellEnd"/>
      <w:r>
        <w:t xml:space="preserve"> (response) for these 3 values of </w:t>
      </w:r>
      <w:proofErr w:type="spellStart"/>
      <w:r>
        <w:t>lstat</w:t>
      </w:r>
      <w:proofErr w:type="spellEnd"/>
      <w:r>
        <w:t xml:space="preserve"> (predictor). </w:t>
      </w:r>
    </w:p>
    <w:p w:rsidR="001072C8" w:rsidRDefault="001072C8" w:rsidP="001072C8">
      <w:r>
        <w:t>#also show confide</w:t>
      </w:r>
      <w:r w:rsidR="00003AD2">
        <w:t>n</w:t>
      </w:r>
      <w:r>
        <w:t>ce intervals</w:t>
      </w:r>
    </w:p>
    <w:p w:rsidR="001072C8" w:rsidRDefault="001072C8" w:rsidP="001072C8">
      <w:proofErr w:type="gramStart"/>
      <w:r>
        <w:t>predict(</w:t>
      </w:r>
      <w:proofErr w:type="gramEnd"/>
      <w:r>
        <w:t>basemodel,data.frame(lstat=c(5,10,15)),interval="confidence")</w:t>
      </w:r>
    </w:p>
    <w:p w:rsidR="00196FD3" w:rsidRDefault="00196FD3" w:rsidP="001072C8">
      <w:r>
        <w:rPr>
          <w:noProof/>
        </w:rPr>
        <w:drawing>
          <wp:inline distT="0" distB="0" distL="0" distR="0">
            <wp:extent cx="7154273" cy="12003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427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910" w:rsidRPr="00777251" w:rsidRDefault="002E19C8" w:rsidP="001072C8">
      <w:pPr>
        <w:rPr>
          <w:b/>
        </w:rPr>
      </w:pPr>
      <w:r>
        <w:t xml:space="preserve">From </w:t>
      </w:r>
      <w:r w:rsidR="00925910">
        <w:t>the above, we can see t</w:t>
      </w:r>
      <w:r w:rsidR="00003AD2">
        <w:t>hat for each prediction there are</w:t>
      </w:r>
      <w:r w:rsidR="00925910">
        <w:t xml:space="preserve"> corresponding lower and upper values or interval. </w:t>
      </w:r>
    </w:p>
    <w:p w:rsidR="00777251" w:rsidRDefault="00777251" w:rsidP="001072C8">
      <w:pPr>
        <w:rPr>
          <w:b/>
        </w:rPr>
      </w:pPr>
      <w:r w:rsidRPr="00777251">
        <w:rPr>
          <w:b/>
        </w:rPr>
        <w:t>Multiple linear Regression</w:t>
      </w:r>
      <w:r>
        <w:rPr>
          <w:b/>
        </w:rPr>
        <w:t xml:space="preserve"> in R</w:t>
      </w:r>
    </w:p>
    <w:p w:rsidR="008C5631" w:rsidRDefault="008C5631" w:rsidP="008C5631">
      <w:r>
        <w:t># fitting the regression model</w:t>
      </w:r>
    </w:p>
    <w:p w:rsidR="008C5631" w:rsidRDefault="008C5631" w:rsidP="008C5631">
      <w:proofErr w:type="gramStart"/>
      <w:r>
        <w:t>mo</w:t>
      </w:r>
      <w:r>
        <w:t>del</w:t>
      </w:r>
      <w:proofErr w:type="gramEnd"/>
      <w:r>
        <w:t xml:space="preserve"> &lt;- lm(</w:t>
      </w:r>
      <w:proofErr w:type="spellStart"/>
      <w:r>
        <w:t>medv</w:t>
      </w:r>
      <w:proofErr w:type="spellEnd"/>
      <w:r>
        <w:t>~.,data = Boston)</w:t>
      </w:r>
    </w:p>
    <w:p w:rsidR="008C5631" w:rsidRDefault="008C5631" w:rsidP="008C5631">
      <w:r>
        <w:t xml:space="preserve"># </w:t>
      </w:r>
      <w:proofErr w:type="gramStart"/>
      <w:r>
        <w:t>summary</w:t>
      </w:r>
      <w:proofErr w:type="gramEnd"/>
      <w:r>
        <w:t xml:space="preserve"> of the fitted model</w:t>
      </w:r>
    </w:p>
    <w:p w:rsidR="008C5631" w:rsidRDefault="008C5631" w:rsidP="008C5631">
      <w:proofErr w:type="gramStart"/>
      <w:r>
        <w:t>summary(</w:t>
      </w:r>
      <w:proofErr w:type="gramEnd"/>
      <w:r>
        <w:t>model)</w:t>
      </w:r>
    </w:p>
    <w:p w:rsidR="008C5631" w:rsidRDefault="008C5631" w:rsidP="008C5631">
      <w:r>
        <w:rPr>
          <w:noProof/>
        </w:rPr>
        <w:drawing>
          <wp:inline distT="0" distB="0" distL="0" distR="0">
            <wp:extent cx="5649113" cy="575390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mmar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1F" w:rsidRDefault="0062471F" w:rsidP="008C5631">
      <w:r>
        <w:t>Interpretation:</w:t>
      </w:r>
    </w:p>
    <w:p w:rsidR="0062471F" w:rsidRDefault="0062471F" w:rsidP="008C5631">
      <w:r>
        <w:t xml:space="preserve">Clearly we can see that </w:t>
      </w:r>
      <w:proofErr w:type="spellStart"/>
      <w:proofErr w:type="gramStart"/>
      <w:r>
        <w:t>indus</w:t>
      </w:r>
      <w:proofErr w:type="spellEnd"/>
      <w:proofErr w:type="gramEnd"/>
      <w:r>
        <w:t xml:space="preserve"> and age are statistically insignificant. Since the values are greater </w:t>
      </w:r>
      <w:proofErr w:type="spellStart"/>
      <w:r>
        <w:t>then</w:t>
      </w:r>
      <w:proofErr w:type="spellEnd"/>
      <w:r>
        <w:t xml:space="preserve"> 0.05. Removing these variables would cause no change in the fitted model.</w:t>
      </w:r>
    </w:p>
    <w:p w:rsidR="008C5631" w:rsidRDefault="008C5631" w:rsidP="008C5631">
      <w:r>
        <w:t xml:space="preserve"># </w:t>
      </w:r>
      <w:proofErr w:type="spellStart"/>
      <w:proofErr w:type="gramStart"/>
      <w:r>
        <w:t>anova</w:t>
      </w:r>
      <w:proofErr w:type="spellEnd"/>
      <w:proofErr w:type="gramEnd"/>
      <w:r>
        <w:t xml:space="preserve"> of the fitted model</w:t>
      </w:r>
    </w:p>
    <w:p w:rsidR="008C5631" w:rsidRDefault="008C5631" w:rsidP="008C5631">
      <w:proofErr w:type="spellStart"/>
      <w:proofErr w:type="gramStart"/>
      <w:r>
        <w:t>anova</w:t>
      </w:r>
      <w:proofErr w:type="spellEnd"/>
      <w:r>
        <w:t>(</w:t>
      </w:r>
      <w:proofErr w:type="gramEnd"/>
      <w:r>
        <w:t>model)</w:t>
      </w:r>
    </w:p>
    <w:p w:rsidR="005D3F83" w:rsidRDefault="005D3F83" w:rsidP="008C5631">
      <w:r>
        <w:rPr>
          <w:noProof/>
        </w:rPr>
        <w:drawing>
          <wp:inline distT="0" distB="0" distL="0" distR="0">
            <wp:extent cx="5639587" cy="444879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ov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07" w:rsidRDefault="00344607" w:rsidP="00344607">
      <w:r>
        <w:t xml:space="preserve"># </w:t>
      </w:r>
      <w:proofErr w:type="gramStart"/>
      <w:r>
        <w:t>plot</w:t>
      </w:r>
      <w:proofErr w:type="gramEnd"/>
      <w:r>
        <w:t xml:space="preserve"> of the fitted model</w:t>
      </w:r>
    </w:p>
    <w:p w:rsidR="00344607" w:rsidRDefault="00344607" w:rsidP="00344607">
      <w:proofErr w:type="gramStart"/>
      <w:r>
        <w:t>plot(</w:t>
      </w:r>
      <w:proofErr w:type="spellStart"/>
      <w:proofErr w:type="gramEnd"/>
      <w:r>
        <w:t>model$residuals</w:t>
      </w:r>
      <w:proofErr w:type="spellEnd"/>
      <w:r>
        <w:t>)</w:t>
      </w:r>
    </w:p>
    <w:p w:rsidR="00344607" w:rsidRDefault="00344607" w:rsidP="00344607">
      <w:r>
        <w:rPr>
          <w:noProof/>
        </w:rPr>
        <w:drawing>
          <wp:inline distT="0" distB="0" distL="0" distR="0">
            <wp:extent cx="5810250" cy="2333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odel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F83" w:rsidRDefault="005D3F83" w:rsidP="008C5631"/>
    <w:p w:rsidR="008C5631" w:rsidRDefault="008C5631" w:rsidP="008C5631">
      <w:r>
        <w:t>#fitting the regression model with only significant variables</w:t>
      </w:r>
    </w:p>
    <w:p w:rsidR="008C5631" w:rsidRDefault="008C5631" w:rsidP="008C5631">
      <w:proofErr w:type="spellStart"/>
      <w:proofErr w:type="gramStart"/>
      <w:r>
        <w:t>finalmodel</w:t>
      </w:r>
      <w:proofErr w:type="spellEnd"/>
      <w:proofErr w:type="gramEnd"/>
      <w:r>
        <w:t xml:space="preserve"> &lt;- update(mod</w:t>
      </w:r>
      <w:r w:rsidR="005D3F83">
        <w:t>el,~.-age-</w:t>
      </w:r>
      <w:proofErr w:type="spellStart"/>
      <w:r w:rsidR="005D3F83">
        <w:t>indus</w:t>
      </w:r>
      <w:proofErr w:type="spellEnd"/>
      <w:r w:rsidR="005D3F83">
        <w:t>, data = Boston)</w:t>
      </w:r>
    </w:p>
    <w:p w:rsidR="008C5631" w:rsidRDefault="008C5631" w:rsidP="008C5631">
      <w:r>
        <w:t xml:space="preserve"># </w:t>
      </w:r>
      <w:proofErr w:type="gramStart"/>
      <w:r>
        <w:t>summary</w:t>
      </w:r>
      <w:proofErr w:type="gramEnd"/>
      <w:r>
        <w:t xml:space="preserve"> of fitted model</w:t>
      </w:r>
    </w:p>
    <w:p w:rsidR="008C5631" w:rsidRDefault="008C5631" w:rsidP="008C5631">
      <w:proofErr w:type="gramStart"/>
      <w:r>
        <w:t>summary(</w:t>
      </w:r>
      <w:proofErr w:type="spellStart"/>
      <w:proofErr w:type="gramEnd"/>
      <w:r>
        <w:t>finalmodel</w:t>
      </w:r>
      <w:proofErr w:type="spellEnd"/>
      <w:r>
        <w:t>)</w:t>
      </w:r>
    </w:p>
    <w:p w:rsidR="005D3F83" w:rsidRDefault="005D3F83" w:rsidP="008C5631">
      <w:r>
        <w:rPr>
          <w:noProof/>
        </w:rPr>
        <w:drawing>
          <wp:inline distT="0" distB="0" distL="0" distR="0">
            <wp:extent cx="5753903" cy="57157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ummary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631" w:rsidRDefault="008C5631" w:rsidP="008C5631"/>
    <w:p w:rsidR="008C5631" w:rsidRDefault="008C5631" w:rsidP="008C5631">
      <w:r>
        <w:t xml:space="preserve"># </w:t>
      </w:r>
      <w:proofErr w:type="spellStart"/>
      <w:proofErr w:type="gramStart"/>
      <w:r>
        <w:t>anova</w:t>
      </w:r>
      <w:proofErr w:type="spellEnd"/>
      <w:proofErr w:type="gramEnd"/>
      <w:r>
        <w:t xml:space="preserve"> of fitted model</w:t>
      </w:r>
    </w:p>
    <w:p w:rsidR="008C5631" w:rsidRDefault="008C5631" w:rsidP="008C5631">
      <w:proofErr w:type="spellStart"/>
      <w:proofErr w:type="gramStart"/>
      <w:r>
        <w:t>anova</w:t>
      </w:r>
      <w:proofErr w:type="spellEnd"/>
      <w:r>
        <w:t>(</w:t>
      </w:r>
      <w:proofErr w:type="spellStart"/>
      <w:proofErr w:type="gramEnd"/>
      <w:r>
        <w:t>finalmodel</w:t>
      </w:r>
      <w:proofErr w:type="spellEnd"/>
      <w:r>
        <w:t>)</w:t>
      </w:r>
    </w:p>
    <w:p w:rsidR="005D3F83" w:rsidRDefault="005D3F83" w:rsidP="008C5631">
      <w:r>
        <w:rPr>
          <w:noProof/>
        </w:rPr>
        <w:drawing>
          <wp:inline distT="0" distB="0" distL="0" distR="0">
            <wp:extent cx="5639587" cy="404869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nova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07" w:rsidRDefault="00344607" w:rsidP="00344607">
      <w:r>
        <w:t xml:space="preserve"># plotting of the </w:t>
      </w:r>
      <w:proofErr w:type="spellStart"/>
      <w:r>
        <w:t>finalmodel</w:t>
      </w:r>
      <w:proofErr w:type="spellEnd"/>
    </w:p>
    <w:p w:rsidR="00344607" w:rsidRDefault="00344607" w:rsidP="00344607">
      <w:proofErr w:type="gramStart"/>
      <w:r>
        <w:t>plot(</w:t>
      </w:r>
      <w:proofErr w:type="spellStart"/>
      <w:proofErr w:type="gramEnd"/>
      <w:r>
        <w:t>finalmodel$residuals</w:t>
      </w:r>
      <w:proofErr w:type="spellEnd"/>
      <w:r>
        <w:t>)</w:t>
      </w:r>
    </w:p>
    <w:p w:rsidR="00344607" w:rsidRPr="008C5631" w:rsidRDefault="00344607" w:rsidP="00344607">
      <w:r>
        <w:rPr>
          <w:noProof/>
        </w:rPr>
        <w:drawing>
          <wp:inline distT="0" distB="0" distL="0" distR="0">
            <wp:extent cx="5810250" cy="2333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nalmodel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7251" w:rsidRPr="00777251" w:rsidRDefault="00777251" w:rsidP="001072C8">
      <w:pPr>
        <w:rPr>
          <w:b/>
        </w:rPr>
      </w:pPr>
    </w:p>
    <w:p w:rsidR="00925910" w:rsidRDefault="0041282D" w:rsidP="001072C8">
      <w:r>
        <w:t>Skill-Up Scale-</w:t>
      </w:r>
      <w:proofErr w:type="gramStart"/>
      <w:r>
        <w:t>Up !!!</w:t>
      </w:r>
      <w:proofErr w:type="gramEnd"/>
    </w:p>
    <w:sectPr w:rsidR="0092591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363971"/>
    <w:multiLevelType w:val="hybridMultilevel"/>
    <w:tmpl w:val="62666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910596"/>
    <w:rsid w:val="00003AD2"/>
    <w:rsid w:val="00010B4C"/>
    <w:rsid w:val="000303B6"/>
    <w:rsid w:val="000368E9"/>
    <w:rsid w:val="001072C8"/>
    <w:rsid w:val="00196FD3"/>
    <w:rsid w:val="001A5254"/>
    <w:rsid w:val="002766FC"/>
    <w:rsid w:val="002C6B5E"/>
    <w:rsid w:val="002E19C8"/>
    <w:rsid w:val="00344607"/>
    <w:rsid w:val="00373CE5"/>
    <w:rsid w:val="003C7C3D"/>
    <w:rsid w:val="0041282D"/>
    <w:rsid w:val="004E0036"/>
    <w:rsid w:val="005D3F83"/>
    <w:rsid w:val="005D6772"/>
    <w:rsid w:val="00610C6A"/>
    <w:rsid w:val="006161F6"/>
    <w:rsid w:val="00622496"/>
    <w:rsid w:val="0062471F"/>
    <w:rsid w:val="00660095"/>
    <w:rsid w:val="007267B3"/>
    <w:rsid w:val="00777251"/>
    <w:rsid w:val="007E2109"/>
    <w:rsid w:val="008B54CF"/>
    <w:rsid w:val="008C5631"/>
    <w:rsid w:val="00910596"/>
    <w:rsid w:val="00925910"/>
    <w:rsid w:val="009937C0"/>
    <w:rsid w:val="00A0287D"/>
    <w:rsid w:val="00A94396"/>
    <w:rsid w:val="00B1030E"/>
    <w:rsid w:val="00BC32ED"/>
    <w:rsid w:val="00CF4E86"/>
    <w:rsid w:val="00D62D63"/>
    <w:rsid w:val="00D91D1A"/>
    <w:rsid w:val="00DB07BC"/>
    <w:rsid w:val="00DD5022"/>
    <w:rsid w:val="00E65B09"/>
    <w:rsid w:val="00E66D75"/>
    <w:rsid w:val="00E73BE8"/>
    <w:rsid w:val="00E912BE"/>
    <w:rsid w:val="00EE63E0"/>
    <w:rsid w:val="00F675B7"/>
    <w:rsid w:val="00FE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3BC8A"/>
  <w15:docId w15:val="{6731CBB2-7D7A-494A-AF0E-93A0B865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styleId="Hyperlink">
    <w:name w:val="Hyperlink"/>
    <w:basedOn w:val="DefaultParagraphFont"/>
    <w:uiPriority w:val="99"/>
    <w:semiHidden/>
    <w:unhideWhenUsed/>
    <w:rsid w:val="009937C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128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numbering" Target="numbering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%20Zishan%20Hussain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9F90E-B7C0-47BD-895F-7AB1932DE8DB}"/>
      </w:docPartPr>
      <w:docPartBody>
        <w:p w:rsidR="00454872" w:rsidRDefault="00724A87">
          <w:r w:rsidRPr="00256768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72"/>
    <w:rsid w:val="00454872"/>
    <w:rsid w:val="00724A87"/>
    <w:rsid w:val="008C53B2"/>
    <w:rsid w:val="00E5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4A8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Linear Regression in R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4347</TotalTime>
  <Pages>1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zishan hussain</dc:creator>
  <cp:keywords/>
  <dc:description/>
  <cp:lastModifiedBy>muhammad zishan hussain</cp:lastModifiedBy>
  <cp:revision>17</cp:revision>
  <dcterms:created xsi:type="dcterms:W3CDTF">2017-08-18T18:23:00Z</dcterms:created>
  <dcterms:modified xsi:type="dcterms:W3CDTF">2017-08-23T14:15:00Z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